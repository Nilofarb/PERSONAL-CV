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22F83566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75436DC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A1758C1" wp14:editId="10A54CDE">
                      <wp:extent cx="1952625" cy="1838325"/>
                      <wp:effectExtent l="19050" t="19050" r="47625" b="4762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2625" cy="183832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DC7BA2B" id="Oval 2" o:spid="_x0000_s1026" alt="Title: Professional Headshot of Man" style="width:153.75pt;height:14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" strokecolor="#94b6d2 [3204]" strokeweight="5pt">
                      <v:fill r:id="rId10" o:title="" recolor="t" rotate="t" type="frame"/>
                      <v:stroke joinstyle="miter"/>
                      <w10:wrap anchorx="page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34C95F21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C533A39" w14:textId="55D6D97E" w:rsidR="001B2ABD" w:rsidRDefault="0078223C" w:rsidP="001B2ABD">
            <w:pPr>
              <w:pStyle w:val="Title"/>
            </w:pPr>
            <w:r>
              <w:t>NILOOFAR BAKHSH</w:t>
            </w:r>
          </w:p>
          <w:p w14:paraId="0FED7041" w14:textId="778FD25E" w:rsidR="001B2ABD" w:rsidRDefault="0078223C" w:rsidP="001B2ABD">
            <w:pPr>
              <w:pStyle w:val="Subtitle"/>
            </w:pPr>
            <w:r w:rsidRPr="00972514">
              <w:rPr>
                <w:spacing w:val="2"/>
                <w:w w:val="89"/>
              </w:rPr>
              <w:t>TRAINEE/INTER</w:t>
            </w:r>
            <w:r w:rsidRPr="00972514">
              <w:rPr>
                <w:spacing w:val="8"/>
                <w:w w:val="89"/>
              </w:rPr>
              <w:t>N</w:t>
            </w:r>
          </w:p>
        </w:tc>
      </w:tr>
      <w:tr w:rsidR="001B2ABD" w14:paraId="5C5E2110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56EB09FCA0D040D18A9E3BCE2A1C6052"/>
              </w:placeholder>
              <w:temporary/>
              <w:showingPlcHdr/>
              <w15:appearance w15:val="hidden"/>
            </w:sdtPr>
            <w:sdtEndPr/>
            <w:sdtContent>
              <w:p w14:paraId="27253DFB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5CDB9079" w14:textId="33CC6940" w:rsidR="00036450" w:rsidRDefault="00EC0417" w:rsidP="00EC0417">
            <w:r>
              <w:t xml:space="preserve">I am 21 years old student. I am originally from Pakistan but I was born and raised in Saudi Arabia. My current location is Rauma, Finland. </w:t>
            </w:r>
          </w:p>
          <w:p w14:paraId="7BDD8418" w14:textId="7A65996F" w:rsidR="00EC0417" w:rsidRDefault="00EC0417" w:rsidP="00EC0417">
            <w:r>
              <w:t xml:space="preserve">I am studying Bachelor's in International Business at Satakunta University of Applied Sciences. I am fluent in three </w:t>
            </w:r>
            <w:r w:rsidR="00F43D38">
              <w:t>languages:</w:t>
            </w:r>
            <w:r>
              <w:t xml:space="preserve"> English, Arabic, Urdu and learning Finnish.</w:t>
            </w:r>
          </w:p>
          <w:p w14:paraId="51FBFB6C" w14:textId="4AE93813" w:rsidR="00EC0417" w:rsidRDefault="00EC0417" w:rsidP="00EC0417"/>
          <w:p w14:paraId="70190292" w14:textId="601FCB16" w:rsidR="00EC0417" w:rsidRDefault="00EC0417" w:rsidP="00EC0417">
            <w:r>
              <w:t>As I come from a multicultural background and being multilingual person. I believe it is a plus point and I can benefit your company with this.</w:t>
            </w:r>
          </w:p>
          <w:p w14:paraId="3EBEF6F7" w14:textId="64882545" w:rsidR="00EC0417" w:rsidRDefault="00EC0417" w:rsidP="00EC0417">
            <w:r>
              <w:t xml:space="preserve"> </w:t>
            </w:r>
          </w:p>
          <w:p w14:paraId="560AA174" w14:textId="1592F9B4" w:rsidR="00EC0417" w:rsidRDefault="00EC0417" w:rsidP="00EC0417">
            <w:r>
              <w:t xml:space="preserve">I have a little experience from my job as assistant </w:t>
            </w:r>
            <w:r w:rsidR="00F3688D">
              <w:t>accountant,</w:t>
            </w:r>
            <w:r>
              <w:t xml:space="preserve"> and I am studying Bookkeeping and other aspects of Accounting and Finance</w:t>
            </w:r>
            <w:r w:rsidR="00F3688D">
              <w:t xml:space="preserve"> in University.</w:t>
            </w:r>
          </w:p>
          <w:p w14:paraId="618BA542" w14:textId="0A6CC881" w:rsidR="00F3688D" w:rsidRDefault="00F3688D" w:rsidP="00EC0417"/>
          <w:p w14:paraId="0A54A6E7" w14:textId="115DD328" w:rsidR="00F3688D" w:rsidRDefault="00F3688D" w:rsidP="00EC0417">
            <w:r>
              <w:t xml:space="preserve">Therefore, in my opinion I can be a great choice </w:t>
            </w:r>
            <w:r w:rsidR="00FF53CA">
              <w:t>in your company.</w:t>
            </w:r>
          </w:p>
          <w:p w14:paraId="6E424EF1" w14:textId="77777777" w:rsidR="00036450" w:rsidRDefault="00036450" w:rsidP="00036450"/>
          <w:sdt>
            <w:sdtPr>
              <w:id w:val="-1954003311"/>
              <w:placeholder>
                <w:docPart w:val="F87390416ECD4026A549513693CC4A5E"/>
              </w:placeholder>
              <w:temporary/>
              <w:showingPlcHdr/>
              <w15:appearance w15:val="hidden"/>
            </w:sdtPr>
            <w:sdtEndPr/>
            <w:sdtContent>
              <w:p w14:paraId="00DB5D5B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20B2EA55EA9540CF869B7CC2804D2C10"/>
              </w:placeholder>
              <w:temporary/>
              <w:showingPlcHdr/>
              <w15:appearance w15:val="hidden"/>
            </w:sdtPr>
            <w:sdtEndPr/>
            <w:sdtContent>
              <w:p w14:paraId="7A990B73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5C593F1A" w14:textId="39FB2123" w:rsidR="004D3011" w:rsidRDefault="00F3688D" w:rsidP="004D3011">
            <w:r>
              <w:t>046-886-2666</w:t>
            </w:r>
          </w:p>
          <w:p w14:paraId="3FF8E060" w14:textId="662DD266" w:rsidR="00F3688D" w:rsidRDefault="00F3688D" w:rsidP="00F3688D"/>
          <w:p w14:paraId="06ED8E18" w14:textId="579B12E9" w:rsidR="00F3688D" w:rsidRDefault="00F3688D" w:rsidP="00F3688D">
            <w:r>
              <w:t>LinkedIn:</w:t>
            </w:r>
          </w:p>
          <w:p w14:paraId="73316B41" w14:textId="71089E42" w:rsidR="00F3688D" w:rsidRDefault="00F3688D" w:rsidP="00F3688D">
            <w:r w:rsidRPr="00F3688D">
              <w:t>https://www.linkedin.com/in/niloofar-bakhsh-998996206/</w:t>
            </w:r>
          </w:p>
          <w:p w14:paraId="393EF723" w14:textId="77777777" w:rsidR="004D3011" w:rsidRDefault="004D3011" w:rsidP="004D3011"/>
          <w:p w14:paraId="3F9BD20E" w14:textId="7028E473" w:rsidR="004D3011" w:rsidRDefault="00F3688D" w:rsidP="004D3011">
            <w:r>
              <w:t>EMAIL:</w:t>
            </w:r>
          </w:p>
          <w:p w14:paraId="6BD0F7ED" w14:textId="070FDAE1" w:rsidR="00F3688D" w:rsidRDefault="00F3688D" w:rsidP="004D3011">
            <w:r>
              <w:t>nilobakhsh@gmail.com</w:t>
            </w:r>
          </w:p>
          <w:sdt>
            <w:sdtPr>
              <w:id w:val="-1444214663"/>
              <w:placeholder>
                <w:docPart w:val="F9EDDFDDE08D46C4B821ED6120E4FBB5"/>
              </w:placeholder>
              <w:temporary/>
              <w:showingPlcHdr/>
              <w15:appearance w15:val="hidden"/>
            </w:sdtPr>
            <w:sdtEndPr/>
            <w:sdtContent>
              <w:p w14:paraId="51CF378D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0BAE609D" w14:textId="62ABAE5F" w:rsidR="004D3011" w:rsidRDefault="00F43D38" w:rsidP="00F3688D">
            <w:r>
              <w:t>Reading books about investing and trading</w:t>
            </w:r>
          </w:p>
          <w:p w14:paraId="03518C0D" w14:textId="77777777" w:rsidR="00F43D38" w:rsidRDefault="00F43D38" w:rsidP="00F3688D"/>
          <w:p w14:paraId="71057AE1" w14:textId="77777777" w:rsidR="00F43D38" w:rsidRDefault="00F43D38" w:rsidP="00F3688D">
            <w:r>
              <w:t>Playing Basketball</w:t>
            </w:r>
          </w:p>
          <w:p w14:paraId="385078B2" w14:textId="77777777" w:rsidR="00F43D38" w:rsidRDefault="00F43D38" w:rsidP="00F3688D"/>
          <w:p w14:paraId="07CE6A86" w14:textId="77777777" w:rsidR="00F43D38" w:rsidRDefault="00F43D38" w:rsidP="00F3688D">
            <w:r>
              <w:t>Listening to Podcasts</w:t>
            </w:r>
          </w:p>
          <w:p w14:paraId="6DEABE9E" w14:textId="77777777" w:rsidR="00F43D38" w:rsidRDefault="00F43D38" w:rsidP="00F3688D"/>
          <w:p w14:paraId="71150E05" w14:textId="14D942F7" w:rsidR="00F43D38" w:rsidRPr="004D3011" w:rsidRDefault="00F43D38" w:rsidP="00F3688D"/>
        </w:tc>
        <w:tc>
          <w:tcPr>
            <w:tcW w:w="720" w:type="dxa"/>
          </w:tcPr>
          <w:p w14:paraId="4FC7D79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D57A8D6540B944A8950AEDBF1E37D5B3"/>
              </w:placeholder>
              <w:temporary/>
              <w:showingPlcHdr/>
              <w15:appearance w15:val="hidden"/>
            </w:sdtPr>
            <w:sdtEndPr/>
            <w:sdtContent>
              <w:p w14:paraId="40A6ACC6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553EF781" w14:textId="5B573351" w:rsidR="00036450" w:rsidRPr="00036450" w:rsidRDefault="0078223C" w:rsidP="00B359E4">
            <w:pPr>
              <w:pStyle w:val="Heading4"/>
            </w:pPr>
            <w:r>
              <w:t>PAKISTAN INTERNATIONAL SCHOOL JEDDAH, ENGLISH SECTION</w:t>
            </w:r>
          </w:p>
          <w:p w14:paraId="6BA9E5F4" w14:textId="0049162D" w:rsidR="00036450" w:rsidRPr="00B359E4" w:rsidRDefault="00D22B0C" w:rsidP="00B359E4">
            <w:pPr>
              <w:pStyle w:val="Date"/>
            </w:pPr>
            <w:r>
              <w:t>09.2014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05.2017</w:t>
            </w:r>
          </w:p>
          <w:p w14:paraId="6FE7B687" w14:textId="085B4EE0" w:rsidR="004D3011" w:rsidRDefault="00D22B0C" w:rsidP="00036450">
            <w:r>
              <w:t>I studied the following subjects in Middle School</w:t>
            </w:r>
            <w:r w:rsidR="004C3C98">
              <w:t xml:space="preserve"> (O LEVEL)</w:t>
            </w:r>
            <w:r>
              <w:t>; Math, Information Technology, English, Chemistry, Physics, Biology</w:t>
            </w:r>
            <w:r w:rsidR="004C3C98">
              <w:t xml:space="preserve"> with British Curriculum.</w:t>
            </w:r>
            <w:r>
              <w:t xml:space="preserve"> I successfully passed in all subjects.</w:t>
            </w:r>
          </w:p>
          <w:p w14:paraId="275240AC" w14:textId="77777777" w:rsidR="00036450" w:rsidRDefault="00036450" w:rsidP="00036450"/>
          <w:p w14:paraId="1987C20E" w14:textId="17553DCC" w:rsidR="00036450" w:rsidRPr="00B359E4" w:rsidRDefault="00D22B0C" w:rsidP="00B359E4">
            <w:pPr>
              <w:pStyle w:val="Heading4"/>
            </w:pPr>
            <w:r>
              <w:t>PAKISTAN INTERNATIONAL SCHOOL JEDDAH, ENGLISH SECTION</w:t>
            </w:r>
          </w:p>
          <w:p w14:paraId="082C5613" w14:textId="20D34B74" w:rsidR="00036450" w:rsidRPr="00B359E4" w:rsidRDefault="00D22B0C" w:rsidP="00B359E4">
            <w:pPr>
              <w:pStyle w:val="Date"/>
            </w:pPr>
            <w:r>
              <w:t>09.2017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05.2019</w:t>
            </w:r>
          </w:p>
          <w:p w14:paraId="27EED937" w14:textId="2EC23907" w:rsidR="00036450" w:rsidRDefault="004C3C98" w:rsidP="00036450">
            <w:r>
              <w:t>I studied the following subjects in High School (A LEVEL); Information Technology, Chemistry, Physics, Biology with British curriculum, passed.</w:t>
            </w:r>
          </w:p>
          <w:p w14:paraId="6C1283ED" w14:textId="1D5C18C1" w:rsidR="004C3C98" w:rsidRDefault="004C3C98" w:rsidP="00036450"/>
          <w:p w14:paraId="712E6F1D" w14:textId="2A805F0F" w:rsidR="004C3C98" w:rsidRDefault="004C3C98" w:rsidP="00036450">
            <w:pPr>
              <w:rPr>
                <w:b/>
                <w:bCs/>
              </w:rPr>
            </w:pPr>
            <w:r>
              <w:rPr>
                <w:b/>
                <w:bCs/>
              </w:rPr>
              <w:t>ONLINE COURSES</w:t>
            </w:r>
          </w:p>
          <w:p w14:paraId="19CB8F1B" w14:textId="4FA2F998" w:rsidR="004C3C98" w:rsidRPr="004C3C98" w:rsidRDefault="004C3C98" w:rsidP="00036450">
            <w:r>
              <w:t xml:space="preserve">I have done online courses in Marketing and Economics. </w:t>
            </w:r>
          </w:p>
          <w:p w14:paraId="110FE34F" w14:textId="1BF4849A" w:rsidR="00036450" w:rsidRDefault="004C3C98" w:rsidP="00036450">
            <w:pPr>
              <w:pStyle w:val="Heading2"/>
            </w:pPr>
            <w:r>
              <w:t>VOLUNTEERING EXPERIENCE</w:t>
            </w:r>
          </w:p>
          <w:p w14:paraId="298FF663" w14:textId="2A7F1905" w:rsidR="00036450" w:rsidRDefault="004C3C98" w:rsidP="00B359E4">
            <w:pPr>
              <w:pStyle w:val="Heading4"/>
              <w:rPr>
                <w:bCs/>
              </w:rPr>
            </w:pPr>
            <w:r>
              <w:t>SEA POWER FOR MARINE SERVICES, ASSISTANT ACCOUNT</w:t>
            </w:r>
            <w:r w:rsidR="00793DE6">
              <w:t>ANT</w:t>
            </w:r>
          </w:p>
          <w:p w14:paraId="12EBFFA5" w14:textId="44EBEF40" w:rsidR="00036450" w:rsidRPr="00036450" w:rsidRDefault="00793DE6" w:rsidP="00B359E4">
            <w:pPr>
              <w:pStyle w:val="Date"/>
            </w:pPr>
            <w:r>
              <w:t>05.2017</w:t>
            </w:r>
            <w:r w:rsidR="00036450" w:rsidRPr="00036450">
              <w:t>–</w:t>
            </w:r>
            <w:r>
              <w:t>08.2017</w:t>
            </w:r>
          </w:p>
          <w:p w14:paraId="02BB21F4" w14:textId="339183F3" w:rsidR="00036450" w:rsidRDefault="00793DE6" w:rsidP="00036450">
            <w:r>
              <w:t>I worked on making invoices for sales and purchases on Excel.</w:t>
            </w:r>
            <w:r w:rsidR="00036450" w:rsidRPr="00036450">
              <w:t xml:space="preserve"> </w:t>
            </w:r>
          </w:p>
          <w:p w14:paraId="707FD618" w14:textId="7345483B" w:rsidR="00793DE6" w:rsidRDefault="00793DE6" w:rsidP="00036450"/>
          <w:p w14:paraId="43F106D4" w14:textId="78152663" w:rsidR="00793DE6" w:rsidRDefault="00793DE6" w:rsidP="00036450">
            <w:pPr>
              <w:rPr>
                <w:b/>
                <w:bCs/>
              </w:rPr>
            </w:pPr>
            <w:r>
              <w:rPr>
                <w:b/>
                <w:bCs/>
              </w:rPr>
              <w:t>PAKISTAN INTERNATIONAL SCHOOL JEDDAH-ENGLISH SECTION, SALESPERSON</w:t>
            </w:r>
          </w:p>
          <w:p w14:paraId="48490F5F" w14:textId="23D1D0E8" w:rsidR="00793DE6" w:rsidRDefault="00793DE6" w:rsidP="00036450">
            <w:r>
              <w:t>01.2019-04.2019</w:t>
            </w:r>
          </w:p>
          <w:p w14:paraId="512587CA" w14:textId="14184EE9" w:rsidR="004D3011" w:rsidRDefault="00EC0417" w:rsidP="00036450">
            <w:r>
              <w:t xml:space="preserve">I have volunteered in my school's Food Gala as a </w:t>
            </w:r>
            <w:r w:rsidR="00F43D38">
              <w:t>salesperson</w:t>
            </w:r>
            <w:r>
              <w:t>.</w:t>
            </w:r>
          </w:p>
          <w:sdt>
            <w:sdtPr>
              <w:id w:val="1669594239"/>
              <w:placeholder>
                <w:docPart w:val="6F14A42D89354495A7A6FA6739FBE6E0"/>
              </w:placeholder>
              <w:temporary/>
              <w:showingPlcHdr/>
              <w15:appearance w15:val="hidden"/>
            </w:sdtPr>
            <w:sdtEndPr/>
            <w:sdtContent>
              <w:p w14:paraId="27D729ED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04701EE6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516E7732" wp14:editId="04F9B1E3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14:paraId="222755E8" w14:textId="77777777" w:rsidR="0043117B" w:rsidRDefault="00972514" w:rsidP="00F3688D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367B7" w14:textId="77777777" w:rsidR="00972514" w:rsidRDefault="00972514" w:rsidP="000C45FF">
      <w:r>
        <w:separator/>
      </w:r>
    </w:p>
  </w:endnote>
  <w:endnote w:type="continuationSeparator" w:id="0">
    <w:p w14:paraId="0C0900C7" w14:textId="77777777" w:rsidR="00972514" w:rsidRDefault="0097251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888CA" w14:textId="77777777" w:rsidR="00972514" w:rsidRDefault="00972514" w:rsidP="000C45FF">
      <w:r>
        <w:separator/>
      </w:r>
    </w:p>
  </w:footnote>
  <w:footnote w:type="continuationSeparator" w:id="0">
    <w:p w14:paraId="33346761" w14:textId="77777777" w:rsidR="00972514" w:rsidRDefault="0097251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CF5F4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B8CE83B" wp14:editId="27B5EE1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3C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34364"/>
    <w:rsid w:val="0037121F"/>
    <w:rsid w:val="003A6B7D"/>
    <w:rsid w:val="003B06CA"/>
    <w:rsid w:val="004071FC"/>
    <w:rsid w:val="00445947"/>
    <w:rsid w:val="004813B3"/>
    <w:rsid w:val="00496591"/>
    <w:rsid w:val="004C3C98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223C"/>
    <w:rsid w:val="007867A0"/>
    <w:rsid w:val="00790271"/>
    <w:rsid w:val="007927F5"/>
    <w:rsid w:val="00793DE6"/>
    <w:rsid w:val="00802CA0"/>
    <w:rsid w:val="009260CD"/>
    <w:rsid w:val="00952C25"/>
    <w:rsid w:val="00972514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2B0C"/>
    <w:rsid w:val="00D2522B"/>
    <w:rsid w:val="00D422DE"/>
    <w:rsid w:val="00D5459D"/>
    <w:rsid w:val="00DA1F4D"/>
    <w:rsid w:val="00DD172A"/>
    <w:rsid w:val="00E25A26"/>
    <w:rsid w:val="00E4381A"/>
    <w:rsid w:val="00E55D74"/>
    <w:rsid w:val="00EC0417"/>
    <w:rsid w:val="00F3688D"/>
    <w:rsid w:val="00F43D38"/>
    <w:rsid w:val="00F60274"/>
    <w:rsid w:val="00F77FB9"/>
    <w:rsid w:val="00FB068F"/>
    <w:rsid w:val="00FF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C512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3F59C89B-426E-4962-A8B3-14BE1123B654%7d\%7b1BC9A4F6-C01A-4506-B946-8349FFDFE1B3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8419340584455349"/>
          <c:y val="0"/>
          <c:w val="0.68643795286238307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ar-SA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Communication</c:v>
                </c:pt>
                <c:pt idx="1">
                  <c:v>IT </c:v>
                </c:pt>
                <c:pt idx="2">
                  <c:v>Teamwork</c:v>
                </c:pt>
                <c:pt idx="3">
                  <c:v>Problem Solving</c:v>
                </c:pt>
                <c:pt idx="4">
                  <c:v>Leadership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0.7</c:v>
                </c:pt>
                <c:pt idx="1">
                  <c:v>1</c:v>
                </c:pt>
                <c:pt idx="2">
                  <c:v>0.8</c:v>
                </c:pt>
                <c:pt idx="3">
                  <c:v>0.6</c:v>
                </c:pt>
                <c:pt idx="4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ar-SA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ar-S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6EB09FCA0D040D18A9E3BCE2A1C6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86ABF-5F1B-4006-A994-57031BB6ACE1}"/>
      </w:docPartPr>
      <w:docPartBody>
        <w:p w:rsidR="002C48D6" w:rsidRDefault="00E44896">
          <w:pPr>
            <w:pStyle w:val="56EB09FCA0D040D18A9E3BCE2A1C6052"/>
          </w:pPr>
          <w:r w:rsidRPr="00D5459D">
            <w:t>Profile</w:t>
          </w:r>
        </w:p>
      </w:docPartBody>
    </w:docPart>
    <w:docPart>
      <w:docPartPr>
        <w:name w:val="F87390416ECD4026A549513693CC4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5F20D-40DC-4793-A5C2-A7CD02740178}"/>
      </w:docPartPr>
      <w:docPartBody>
        <w:p w:rsidR="002C48D6" w:rsidRDefault="00E44896">
          <w:pPr>
            <w:pStyle w:val="F87390416ECD4026A549513693CC4A5E"/>
          </w:pPr>
          <w:r w:rsidRPr="00CB0055">
            <w:t>Contact</w:t>
          </w:r>
        </w:p>
      </w:docPartBody>
    </w:docPart>
    <w:docPart>
      <w:docPartPr>
        <w:name w:val="20B2EA55EA9540CF869B7CC2804D2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8D6AB-941A-4258-9268-42FBF3F9FCF9}"/>
      </w:docPartPr>
      <w:docPartBody>
        <w:p w:rsidR="002C48D6" w:rsidRDefault="00E44896">
          <w:pPr>
            <w:pStyle w:val="20B2EA55EA9540CF869B7CC2804D2C10"/>
          </w:pPr>
          <w:r w:rsidRPr="004D3011">
            <w:t>PHONE:</w:t>
          </w:r>
        </w:p>
      </w:docPartBody>
    </w:docPart>
    <w:docPart>
      <w:docPartPr>
        <w:name w:val="F9EDDFDDE08D46C4B821ED6120E4F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95054-5155-4F29-B662-19CF6D14861F}"/>
      </w:docPartPr>
      <w:docPartBody>
        <w:p w:rsidR="002C48D6" w:rsidRDefault="00E44896">
          <w:pPr>
            <w:pStyle w:val="F9EDDFDDE08D46C4B821ED6120E4FBB5"/>
          </w:pPr>
          <w:r w:rsidRPr="00CB0055">
            <w:t>Hobbies</w:t>
          </w:r>
        </w:p>
      </w:docPartBody>
    </w:docPart>
    <w:docPart>
      <w:docPartPr>
        <w:name w:val="D57A8D6540B944A8950AEDBF1E37D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03CE7-4E89-4DF8-8077-C4DE2BCFFFFA}"/>
      </w:docPartPr>
      <w:docPartBody>
        <w:p w:rsidR="002C48D6" w:rsidRDefault="00E44896">
          <w:pPr>
            <w:pStyle w:val="D57A8D6540B944A8950AEDBF1E37D5B3"/>
          </w:pPr>
          <w:r w:rsidRPr="00036450">
            <w:t>EDUCATION</w:t>
          </w:r>
        </w:p>
      </w:docPartBody>
    </w:docPart>
    <w:docPart>
      <w:docPartPr>
        <w:name w:val="6F14A42D89354495A7A6FA6739FBE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970C6-630B-46F2-AB99-E9C8B8800431}"/>
      </w:docPartPr>
      <w:docPartBody>
        <w:p w:rsidR="002C48D6" w:rsidRDefault="00E44896">
          <w:pPr>
            <w:pStyle w:val="6F14A42D89354495A7A6FA6739FBE6E0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96"/>
    <w:rsid w:val="002C48D6"/>
    <w:rsid w:val="006E6279"/>
    <w:rsid w:val="00E4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bidi w:val="0"/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EB09FCA0D040D18A9E3BCE2A1C6052">
    <w:name w:val="56EB09FCA0D040D18A9E3BCE2A1C6052"/>
    <w:pPr>
      <w:bidi/>
    </w:pPr>
  </w:style>
  <w:style w:type="paragraph" w:customStyle="1" w:styleId="F87390416ECD4026A549513693CC4A5E">
    <w:name w:val="F87390416ECD4026A549513693CC4A5E"/>
    <w:pPr>
      <w:bidi/>
    </w:pPr>
  </w:style>
  <w:style w:type="paragraph" w:customStyle="1" w:styleId="20B2EA55EA9540CF869B7CC2804D2C10">
    <w:name w:val="20B2EA55EA9540CF869B7CC2804D2C10"/>
    <w:pPr>
      <w:bidi/>
    </w:pPr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9EDDFDDE08D46C4B821ED6120E4FBB5">
    <w:name w:val="F9EDDFDDE08D46C4B821ED6120E4FBB5"/>
    <w:pPr>
      <w:bidi/>
    </w:pPr>
  </w:style>
  <w:style w:type="paragraph" w:customStyle="1" w:styleId="D57A8D6540B944A8950AEDBF1E37D5B3">
    <w:name w:val="D57A8D6540B944A8950AEDBF1E37D5B3"/>
    <w:pPr>
      <w:bidi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6F14A42D89354495A7A6FA6739FBE6E0">
    <w:name w:val="6F14A42D89354495A7A6FA6739FBE6E0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{1BC9A4F6-C01A-4506-B946-8349FFDFE1B3}tf00546271_win32</Template>
  <TotalTime>0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2021-02-14T20:01:00Z</dcterms:created>
  <dcterms:modified xsi:type="dcterms:W3CDTF">2021-02-14T21:27:00Z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